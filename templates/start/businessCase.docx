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96"/>
          <w14:ligatures w14:val="standardContextual"/>
          <w14:cntxtAlts/>
        </w:rPr>
      </w:sdtEndPr>
      <w:sdtContent>
        <w:p w:rsidR="00EF3B68" w:rsidRDefault="00EF3B68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022"/>
          </w:tblGrid>
          <w:tr w:rsidR="00EF3B68">
            <w:tc>
              <w:tcPr>
                <w:tcW w:w="9576" w:type="dxa"/>
              </w:tcPr>
              <w:sdt>
                <w:sdtPr>
                  <w:rPr>
                    <w:sz w:val="96"/>
                  </w:rPr>
                  <w:alias w:val="Título"/>
                  <w:id w:val="-308007970"/>
                  <w:placeholder>
                    <w:docPart w:val="6232397ED7B14F10B307F33C15B5754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EF3B68" w:rsidRDefault="0085008C" w:rsidP="0085008C">
                    <w:pPr>
                      <w:pStyle w:val="Ttulo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Business Case</w:t>
                    </w:r>
                  </w:p>
                </w:sdtContent>
              </w:sdt>
            </w:tc>
          </w:tr>
          <w:tr w:rsidR="00EF3B68">
            <w:tc>
              <w:tcPr>
                <w:tcW w:w="0" w:type="auto"/>
                <w:vAlign w:val="bottom"/>
              </w:tcPr>
              <w:p w:rsidR="00EF3B68" w:rsidRPr="007322E4" w:rsidRDefault="007322E4" w:rsidP="00937505">
                <w:pPr>
                  <w:pStyle w:val="Subttulo"/>
                  <w:jc w:val="center"/>
                  <w:rPr>
                    <w:color w:val="00B050"/>
                    <w:sz w:val="36"/>
                    <w:szCs w:val="36"/>
                  </w:rPr>
                </w:pPr>
                <w:r>
                  <w:rPr>
                    <w:color w:val="00B050"/>
                    <w:sz w:val="36"/>
                    <w:szCs w:val="36"/>
                  </w:rPr>
                  <w:t>Criação de uma nova versão do Museo</w:t>
                </w:r>
              </w:p>
            </w:tc>
          </w:tr>
          <w:tr w:rsidR="00EF3B68">
            <w:tc>
              <w:tcPr>
                <w:tcW w:w="0" w:type="auto"/>
                <w:vAlign w:val="bottom"/>
              </w:tcPr>
              <w:p w:rsidR="00EF3B68" w:rsidRDefault="00EF3B68"/>
            </w:tc>
          </w:tr>
          <w:tr w:rsidR="00EF3B68">
            <w:tc>
              <w:tcPr>
                <w:tcW w:w="0" w:type="auto"/>
                <w:vAlign w:val="bottom"/>
              </w:tcPr>
              <w:p w:rsidR="00EF3B68" w:rsidRDefault="00EF3B68" w:rsidP="0085008C">
                <w:pPr>
                  <w:jc w:val="center"/>
                </w:pPr>
              </w:p>
            </w:tc>
          </w:tr>
          <w:tr w:rsidR="00EF3B68">
            <w:tc>
              <w:tcPr>
                <w:tcW w:w="0" w:type="auto"/>
                <w:vAlign w:val="bottom"/>
              </w:tcPr>
              <w:p w:rsidR="00EF3B68" w:rsidRPr="007322E4" w:rsidRDefault="0085008C">
                <w:pPr>
                  <w:jc w:val="center"/>
                  <w:rPr>
                    <w:color w:val="00B050"/>
                  </w:rPr>
                </w:pPr>
                <w:r w:rsidRPr="007322E4">
                  <w:rPr>
                    <w:color w:val="00B050"/>
                  </w:rPr>
                  <w:t>01/01/2017</w:t>
                </w:r>
              </w:p>
            </w:tc>
          </w:tr>
        </w:tbl>
        <w:p w:rsidR="00EF3B68" w:rsidRDefault="00374D24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  <w:br w:type="page"/>
          </w:r>
        </w:p>
      </w:sdtContent>
    </w:sdt>
    <w:p w:rsidR="00EF3B68" w:rsidRDefault="0085008C" w:rsidP="0085008C">
      <w:pPr>
        <w:pStyle w:val="Cabealho1"/>
      </w:pPr>
      <w:r>
        <w:lastRenderedPageBreak/>
        <w:t>Sumário executivo</w:t>
      </w:r>
    </w:p>
    <w:p w:rsidR="0085008C" w:rsidRPr="007322E4" w:rsidRDefault="003D190D" w:rsidP="0085008C">
      <w:pPr>
        <w:rPr>
          <w:color w:val="00B050"/>
        </w:rPr>
      </w:pPr>
      <w:r w:rsidRPr="007322E4">
        <w:rPr>
          <w:color w:val="00B050"/>
        </w:rPr>
        <w:t xml:space="preserve">Este documento </w:t>
      </w:r>
      <w:r w:rsidR="00A51085" w:rsidRPr="007322E4">
        <w:rPr>
          <w:color w:val="00B050"/>
        </w:rPr>
        <w:t>apresenta as</w:t>
      </w:r>
      <w:r w:rsidR="00B9025B" w:rsidRPr="007322E4">
        <w:rPr>
          <w:color w:val="00B050"/>
        </w:rPr>
        <w:t xml:space="preserve"> motivações para o desenvolvimento de uma nova versão do Museo e os seus benefícios. Para além disso, são discutidos os objetivos do projeto, medidas de desempenho, premissas, restrições e soluções alternativas.</w:t>
      </w:r>
    </w:p>
    <w:p w:rsidR="00B9025B" w:rsidRDefault="00B9025B" w:rsidP="00B9025B">
      <w:pPr>
        <w:pStyle w:val="Cabealho2"/>
      </w:pPr>
      <w:r>
        <w:t>Problema</w:t>
      </w:r>
    </w:p>
    <w:p w:rsidR="00B9025B" w:rsidRDefault="009A65E9" w:rsidP="009A65E9">
      <w:pPr>
        <w:pStyle w:val="Cabealho2"/>
      </w:pPr>
      <w:r>
        <w:t>Resultados previstos</w:t>
      </w:r>
    </w:p>
    <w:p w:rsidR="009A65E9" w:rsidRDefault="009A65E9" w:rsidP="009A65E9">
      <w:pPr>
        <w:pStyle w:val="Cabealho2"/>
      </w:pPr>
      <w:r>
        <w:t>Recomendação</w:t>
      </w:r>
    </w:p>
    <w:p w:rsidR="009A65E9" w:rsidRDefault="009A65E9" w:rsidP="009A65E9">
      <w:pPr>
        <w:pStyle w:val="Cabealho2"/>
      </w:pPr>
      <w:r>
        <w:t>Justificação</w:t>
      </w:r>
    </w:p>
    <w:p w:rsidR="009A65E9" w:rsidRDefault="009A65E9" w:rsidP="009A65E9">
      <w:pPr>
        <w:pStyle w:val="Cabealho1"/>
      </w:pPr>
      <w:r>
        <w:t>Equipa que desenvolveu este Business Case</w:t>
      </w:r>
    </w:p>
    <w:p w:rsidR="009A65E9" w:rsidRDefault="00937505" w:rsidP="009A65E9">
      <w:pPr>
        <w:pStyle w:val="Cabealho1"/>
      </w:pPr>
      <w:r>
        <w:t>P</w:t>
      </w:r>
      <w:r w:rsidR="009A65E9">
        <w:t>roblema</w:t>
      </w:r>
      <w:r>
        <w:t xml:space="preserve"> que o projeto visa resolver</w:t>
      </w:r>
    </w:p>
    <w:p w:rsidR="00937505" w:rsidRDefault="00937505" w:rsidP="00937505">
      <w:pPr>
        <w:pStyle w:val="Cabealho2"/>
      </w:pPr>
      <w:r>
        <w:t>Definição do problema</w:t>
      </w:r>
    </w:p>
    <w:p w:rsidR="00937505" w:rsidRDefault="00937505" w:rsidP="00937505">
      <w:pPr>
        <w:pStyle w:val="Cabealho2"/>
      </w:pPr>
      <w:r>
        <w:t>Impacto organizacional</w:t>
      </w:r>
    </w:p>
    <w:p w:rsidR="00937505" w:rsidRDefault="00937505" w:rsidP="00937505">
      <w:pPr>
        <w:pStyle w:val="Cabealho2"/>
      </w:pPr>
      <w:r>
        <w:t>Migração de tecnologia</w:t>
      </w:r>
    </w:p>
    <w:p w:rsidR="003D190D" w:rsidRDefault="00763014" w:rsidP="00763014">
      <w:pPr>
        <w:pStyle w:val="Cabealho1"/>
      </w:pPr>
      <w:r>
        <w:t>Visão geral do projeto</w:t>
      </w:r>
    </w:p>
    <w:p w:rsidR="00763014" w:rsidRDefault="00763014" w:rsidP="00763014">
      <w:pPr>
        <w:pStyle w:val="Cabealho2"/>
      </w:pPr>
      <w:r>
        <w:t>Descrição do projeto</w:t>
      </w:r>
    </w:p>
    <w:p w:rsidR="00763014" w:rsidRPr="00763014" w:rsidRDefault="00763014" w:rsidP="00763014">
      <w:pPr>
        <w:pStyle w:val="Cabealho2"/>
        <w:rPr>
          <w:rFonts w:eastAsia="Times New Roman"/>
        </w:rPr>
      </w:pPr>
      <w:r w:rsidRPr="00763014">
        <w:rPr>
          <w:rFonts w:eastAsia="Times New Roman"/>
        </w:rPr>
        <w:t>Metas e objetivos</w:t>
      </w:r>
    </w:p>
    <w:p w:rsidR="00EF3B68" w:rsidRDefault="00763014" w:rsidP="00763014">
      <w:pPr>
        <w:pStyle w:val="Cabealho2"/>
      </w:pPr>
      <w:r>
        <w:t>Desempenho do projeto</w:t>
      </w:r>
    </w:p>
    <w:p w:rsidR="00763014" w:rsidRPr="00763014" w:rsidRDefault="00763014" w:rsidP="00763014">
      <w:pPr>
        <w:pStyle w:val="Cabealho2"/>
        <w:rPr>
          <w:rFonts w:eastAsia="Times New Roman"/>
        </w:rPr>
      </w:pPr>
      <w:r w:rsidRPr="00763014">
        <w:rPr>
          <w:rFonts w:eastAsia="Times New Roman"/>
        </w:rPr>
        <w:t>Premissas do projeto</w:t>
      </w:r>
    </w:p>
    <w:p w:rsidR="00763014" w:rsidRPr="00763014" w:rsidRDefault="00763014" w:rsidP="00763014">
      <w:pPr>
        <w:pStyle w:val="Cabealho2"/>
        <w:rPr>
          <w:rFonts w:eastAsia="Times New Roman"/>
        </w:rPr>
      </w:pPr>
      <w:r w:rsidRPr="00763014">
        <w:rPr>
          <w:rFonts w:eastAsia="Times New Roman"/>
        </w:rPr>
        <w:t>Restrições do projeto</w:t>
      </w:r>
    </w:p>
    <w:p w:rsidR="00763014" w:rsidRPr="00763014" w:rsidRDefault="00763014" w:rsidP="00763014">
      <w:pPr>
        <w:pStyle w:val="Cabealho2"/>
        <w:rPr>
          <w:rFonts w:eastAsia="Times New Roman"/>
        </w:rPr>
      </w:pPr>
      <w:r w:rsidRPr="00763014">
        <w:rPr>
          <w:rFonts w:eastAsia="Times New Roman"/>
        </w:rPr>
        <w:t>Principais milestones do projeto</w:t>
      </w:r>
    </w:p>
    <w:p w:rsidR="00EF3B68" w:rsidRDefault="00763014" w:rsidP="00763014">
      <w:pPr>
        <w:pStyle w:val="Cabealho1"/>
      </w:pPr>
      <w:r>
        <w:t>Alinhamento estratégico</w:t>
      </w:r>
    </w:p>
    <w:p w:rsidR="00763014" w:rsidRDefault="00763014" w:rsidP="00763014">
      <w:pPr>
        <w:pStyle w:val="Cabealho1"/>
      </w:pPr>
      <w:r>
        <w:t>Análise de custo-benefício</w:t>
      </w:r>
    </w:p>
    <w:p w:rsidR="00763014" w:rsidRDefault="00763014" w:rsidP="00763014">
      <w:pPr>
        <w:pStyle w:val="Cabealho1"/>
      </w:pPr>
      <w:r>
        <w:t>Análise de alternativas</w:t>
      </w:r>
      <w:bookmarkStart w:id="0" w:name="_GoBack"/>
      <w:bookmarkEnd w:id="0"/>
    </w:p>
    <w:p w:rsidR="00763014" w:rsidRPr="00763014" w:rsidRDefault="00763014" w:rsidP="00763014"/>
    <w:sectPr w:rsidR="00763014" w:rsidRPr="00763014">
      <w:headerReference w:type="default" r:id="rId9"/>
      <w:footerReference w:type="even" r:id="rId10"/>
      <w:footerReference w:type="default" r:id="rId11"/>
      <w:pgSz w:w="11907" w:h="16839"/>
      <w:pgMar w:top="1448" w:right="1050" w:bottom="1448" w:left="1050" w:header="612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D24" w:rsidRDefault="00374D24">
      <w:pPr>
        <w:spacing w:after="0" w:line="240" w:lineRule="auto"/>
      </w:pPr>
      <w:r>
        <w:separator/>
      </w:r>
    </w:p>
  </w:endnote>
  <w:endnote w:type="continuationSeparator" w:id="0">
    <w:p w:rsidR="00374D24" w:rsidRDefault="00374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B68" w:rsidRDefault="00EF3B68">
    <w:pPr>
      <w:jc w:val="right"/>
    </w:pPr>
  </w:p>
  <w:p w:rsidR="00EF3B68" w:rsidRDefault="00374D24">
    <w:pPr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EF3B68" w:rsidRDefault="00374D24">
    <w:pPr>
      <w:jc w:val="right"/>
    </w:pPr>
    <w:r>
      <w:rPr>
        <w:noProof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up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27765AA8" id="Grupo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kzhVNRADAAD/CAAADgAAAAAAAAAAAAAAAAAuAgAAZHJzL2Uy&#10;b0RvYy54bWxQSwECLQAUAAYACAAAACEA57BZq9sAAAADAQAADwAAAAAAAAAAAAAAAABqBQAAZHJz&#10;L2Rvd25yZXYueG1sUEsFBgAAAAAEAAQA8wAAAH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:rsidR="00EF3B68" w:rsidRDefault="00EF3B68">
    <w:pPr>
      <w:pStyle w:val="SemEspaamento"/>
      <w:rPr>
        <w:sz w:val="2"/>
        <w:szCs w:val="2"/>
      </w:rPr>
    </w:pPr>
  </w:p>
  <w:p w:rsidR="00EF3B68" w:rsidRDefault="00EF3B68"/>
  <w:p w:rsidR="00EF3B68" w:rsidRDefault="00EF3B68"/>
  <w:p w:rsidR="00EF3B68" w:rsidRDefault="00EF3B6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B68" w:rsidRDefault="00374D24">
    <w:pPr>
      <w:jc w:val="center"/>
    </w:pPr>
    <w:r>
      <w:rPr>
        <w:rFonts w:hint="eastAsia"/>
        <w:color w:val="6076B4" w:themeColor="accent1"/>
      </w:rPr>
      <w:fldChar w:fldCharType="begin"/>
    </w:r>
    <w:r>
      <w:rPr>
        <w:color w:val="6076B4" w:themeColor="accent1"/>
      </w:rPr>
      <w:instrText>STYLEREF  "Cabeçalho 1"</w:instrText>
    </w:r>
    <w:r w:rsidR="0085008C">
      <w:rPr>
        <w:color w:val="6076B4" w:themeColor="accent1"/>
      </w:rPr>
      <w:fldChar w:fldCharType="separate"/>
    </w:r>
    <w:r w:rsidR="00763014">
      <w:rPr>
        <w:noProof/>
        <w:color w:val="6076B4" w:themeColor="accent1"/>
      </w:rPr>
      <w:t>Sumário executivo</w:t>
    </w:r>
    <w:r>
      <w:rPr>
        <w:rFonts w:hint="eastAsia"/>
        <w:color w:val="6076B4" w:themeColor="accent1"/>
      </w:rPr>
      <w:fldChar w:fldCharType="end"/>
    </w:r>
    <w:r>
      <w:rPr>
        <w:color w:val="6076B4" w:themeColor="accent1"/>
      </w:rPr>
      <w:t xml:space="preserve"> </w:t>
    </w:r>
    <w:r>
      <w:rPr>
        <w:color w:val="6076B4" w:themeColor="accent1"/>
      </w:rPr>
      <w:sym w:font="Wingdings" w:char="F09F"/>
    </w:r>
    <w:r>
      <w:rPr>
        <w:color w:val="6076B4" w:themeColor="accent1"/>
      </w:rPr>
      <w:t xml:space="preserve"> </w:t>
    </w:r>
    <w:r>
      <w:rPr>
        <w:color w:val="6076B4" w:themeColor="accent1"/>
      </w:rPr>
      <w:fldChar w:fldCharType="begin"/>
    </w:r>
    <w:r>
      <w:rPr>
        <w:color w:val="6076B4" w:themeColor="accent1"/>
      </w:rPr>
      <w:instrText xml:space="preserve">PAGE  \* Arabic  \* </w:instrText>
    </w:r>
    <w:r>
      <w:rPr>
        <w:color w:val="6076B4" w:themeColor="accent1"/>
      </w:rPr>
      <w:instrText>MERGEFORMAT</w:instrText>
    </w:r>
    <w:r>
      <w:rPr>
        <w:color w:val="6076B4" w:themeColor="accent1"/>
      </w:rPr>
      <w:fldChar w:fldCharType="separate"/>
    </w:r>
    <w:r w:rsidR="00763014">
      <w:rPr>
        <w:noProof/>
        <w:color w:val="6076B4" w:themeColor="accent1"/>
      </w:rPr>
      <w:t>1</w:t>
    </w:r>
    <w:r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D24" w:rsidRDefault="00374D24">
      <w:pPr>
        <w:spacing w:after="0" w:line="240" w:lineRule="auto"/>
      </w:pPr>
      <w:r>
        <w:separator/>
      </w:r>
    </w:p>
  </w:footnote>
  <w:footnote w:type="continuationSeparator" w:id="0">
    <w:p w:rsidR="00374D24" w:rsidRDefault="00374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6076B4" w:themeColor="accent1"/>
      </w:rPr>
      <w:alias w:val="Título"/>
      <w:id w:val="-1396499233"/>
      <w:placeholde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F3B68" w:rsidRDefault="0085008C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Business Case</w:t>
        </w:r>
      </w:p>
    </w:sdtContent>
  </w:sdt>
  <w:p w:rsidR="00EF3B68" w:rsidRDefault="00374D24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8C"/>
    <w:rsid w:val="00374D24"/>
    <w:rsid w:val="003D190D"/>
    <w:rsid w:val="007322E4"/>
    <w:rsid w:val="00763014"/>
    <w:rsid w:val="0085008C"/>
    <w:rsid w:val="00937505"/>
    <w:rsid w:val="009A65E9"/>
    <w:rsid w:val="00A51085"/>
    <w:rsid w:val="00B9025B"/>
    <w:rsid w:val="00EF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7D405F"/>
  <w15:docId w15:val="{7E1ECDDC-945A-4846-A748-7D3C60C3C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Pr>
      <w:rFonts w:eastAsiaTheme="minorEastAsia"/>
    </w:rPr>
  </w:style>
  <w:style w:type="paragraph" w:styleId="SemEspaamento">
    <w:name w:val="No Spacing"/>
    <w:link w:val="SemEspaamentoCarter"/>
    <w:uiPriority w:val="1"/>
    <w:qFormat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Cabealho4Carter">
    <w:name w:val="Cabeçalho 4 Caráter"/>
    <w:basedOn w:val="Tipodeletrapredefinidodopargrafo"/>
    <w:link w:val="Cabealho4"/>
    <w:uiPriority w:val="9"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character" w:styleId="nfase">
    <w:name w:val="Emphasis"/>
    <w:basedOn w:val="Tipodeletrapredefinidodopargrafo"/>
    <w:uiPriority w:val="20"/>
    <w:qFormat/>
    <w:rPr>
      <w:i/>
      <w:iCs/>
      <w:color w:val="auto"/>
    </w:rPr>
  </w:style>
  <w:style w:type="paragraph" w:styleId="Pargrafoda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o">
    <w:name w:val="Quote"/>
    <w:basedOn w:val="Normal"/>
    <w:next w:val="Normal"/>
    <w:link w:val="CitaoCarte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rFonts w:asciiTheme="majorHAnsi" w:hAnsiTheme="majorHAnsi"/>
      <w:i/>
      <w:iCs/>
      <w:color w:val="auto"/>
      <w:sz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nfaseDiscreto">
    <w:name w:val="Subtle Emphasis"/>
    <w:basedOn w:val="Tipodeletrapredefinidodopargrafo"/>
    <w:uiPriority w:val="19"/>
    <w:qFormat/>
    <w:rPr>
      <w:i/>
      <w:iCs/>
      <w:color w:val="auto"/>
    </w:rPr>
  </w:style>
  <w:style w:type="character" w:styleId="nfaseIntenso">
    <w:name w:val="Intense Emphasis"/>
    <w:basedOn w:val="Tipodeletrapredefinidodopargrafo"/>
    <w:uiPriority w:val="21"/>
    <w:qFormat/>
    <w:rPr>
      <w:b/>
      <w:bCs/>
      <w:i/>
      <w:iCs/>
      <w:caps w:val="0"/>
      <w:smallCaps w:val="0"/>
      <w:color w:val="auto"/>
    </w:rPr>
  </w:style>
  <w:style w:type="character" w:styleId="RefernciaDiscreta">
    <w:name w:val="Subtle Reference"/>
    <w:basedOn w:val="Tipodeletrapredefinidodopargrafo"/>
    <w:uiPriority w:val="31"/>
    <w:qFormat/>
    <w:rPr>
      <w:smallCaps/>
      <w:color w:val="auto"/>
      <w:u w:val="single"/>
    </w:rPr>
  </w:style>
  <w:style w:type="character" w:styleId="RefernciaIntensa">
    <w:name w:val="Intense Reference"/>
    <w:basedOn w:val="Tipodeletrapredefinidodopargrafo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Pr>
      <w:b/>
      <w:bCs/>
      <w:caps w:val="0"/>
      <w:smallCaps/>
      <w:spacing w:val="10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0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fi\AppData\Roaming\Microsoft\Templates\Relat&#243;rio%20(Design%20Executiv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232397ED7B14F10B307F33C15B5754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61025A-3B08-46DF-B130-25A369406092}"/>
      </w:docPartPr>
      <w:docPartBody>
        <w:p w:rsidR="00000000" w:rsidRDefault="00065256">
          <w:pPr>
            <w:pStyle w:val="6232397ED7B14F10B307F33C15B5754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[Escreva o 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256"/>
    <w:rsid w:val="0006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232397ED7B14F10B307F33C15B57543">
    <w:name w:val="6232397ED7B14F10B307F33C15B57543"/>
  </w:style>
  <w:style w:type="paragraph" w:customStyle="1" w:styleId="817ADF2062C64AD8AF9CBDB10A53432D">
    <w:name w:val="817ADF2062C64AD8AF9CBDB10A53432D"/>
  </w:style>
  <w:style w:type="paragraph" w:customStyle="1" w:styleId="614AD44219694151AE3BB2C79F0E8F6D">
    <w:name w:val="614AD44219694151AE3BB2C79F0E8F6D"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FF41A5D8B73742A1A8360A8109D79FF1">
    <w:name w:val="FF41A5D8B73742A1A8360A8109D79F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9F958C1C-7687-4DA3-A9E2-A05C93FD1E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EB3492-06DC-45E6-9BCB-FE22369EB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(Design Executivo).dotx</Template>
  <TotalTime>26</TotalTime>
  <Pages>2</Pages>
  <Words>120</Words>
  <Characters>651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Case</dc:title>
  <dc:subject>Nova versão do Museo</dc:subject>
  <dc:creator>Sebastien Leroux</dc:creator>
  <cp:keywords/>
  <cp:lastModifiedBy>Sebastien Leroux</cp:lastModifiedBy>
  <cp:revision>1</cp:revision>
  <dcterms:created xsi:type="dcterms:W3CDTF">2017-01-01T22:13:00Z</dcterms:created>
  <dcterms:modified xsi:type="dcterms:W3CDTF">2017-01-01T22:40:00Z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